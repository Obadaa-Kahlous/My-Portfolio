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6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60"/>
        <w:gridCol w:w="710"/>
        <w:gridCol w:w="6397"/>
      </w:tblGrid>
      <w:tr w:rsidR="001B2ABD" w14:paraId="7742358B" w14:textId="77777777" w:rsidTr="000A5193">
        <w:trPr>
          <w:trHeight w:val="3676"/>
        </w:trPr>
        <w:tc>
          <w:tcPr>
            <w:tcW w:w="3560" w:type="dxa"/>
            <w:vAlign w:val="bottom"/>
          </w:tcPr>
          <w:p w14:paraId="358E456C" w14:textId="3C0EB3EF" w:rsidR="001B2ABD" w:rsidRDefault="001C1F9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B19B63D" wp14:editId="4470FC01">
                  <wp:extent cx="1894683" cy="1887855"/>
                  <wp:effectExtent l="0" t="0" r="0" b="0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B_IMG_1629713528887.jpg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929" cy="189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</w:tcPr>
          <w:p w14:paraId="2E0A140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397" w:type="dxa"/>
            <w:vAlign w:val="bottom"/>
          </w:tcPr>
          <w:p w14:paraId="53AE470C" w14:textId="15627F6B" w:rsidR="001B2ABD" w:rsidRPr="00C27ACC" w:rsidRDefault="003375C2" w:rsidP="001C1F91">
            <w:pPr>
              <w:pStyle w:val="Title"/>
              <w:rPr>
                <w:sz w:val="56"/>
                <w:szCs w:val="56"/>
              </w:rPr>
            </w:pPr>
            <w:r w:rsidRPr="00C27ACC">
              <w:rPr>
                <w:sz w:val="56"/>
                <w:szCs w:val="56"/>
              </w:rPr>
              <w:t>obada kahlous</w:t>
            </w:r>
          </w:p>
          <w:p w14:paraId="5FE88BA5" w14:textId="61132DBC" w:rsidR="001B2ABD" w:rsidRDefault="003375C2" w:rsidP="001B2ABD">
            <w:pPr>
              <w:pStyle w:val="Subtitle"/>
            </w:pPr>
            <w:r w:rsidRPr="00A50CD7">
              <w:rPr>
                <w:color w:val="0070C0"/>
                <w:spacing w:val="1"/>
                <w:w w:val="67"/>
              </w:rPr>
              <w:t>Front-end develope</w:t>
            </w:r>
            <w:r w:rsidRPr="00A50CD7">
              <w:rPr>
                <w:color w:val="0070C0"/>
                <w:spacing w:val="6"/>
                <w:w w:val="67"/>
              </w:rPr>
              <w:t>r</w:t>
            </w:r>
          </w:p>
        </w:tc>
      </w:tr>
      <w:tr w:rsidR="001B2ABD" w14:paraId="15EB82A4" w14:textId="77777777" w:rsidTr="000A5193">
        <w:trPr>
          <w:trHeight w:val="7748"/>
        </w:trPr>
        <w:tc>
          <w:tcPr>
            <w:tcW w:w="3560" w:type="dxa"/>
          </w:tcPr>
          <w:sdt>
            <w:sdtPr>
              <w:id w:val="-1711873194"/>
              <w:placeholder>
                <w:docPart w:val="60D7EDC46FA8460F86F20BE9F2641392"/>
              </w:placeholder>
              <w:temporary/>
              <w:showingPlcHdr/>
              <w15:appearance w15:val="hidden"/>
            </w:sdtPr>
            <w:sdtEndPr/>
            <w:sdtContent>
              <w:p w14:paraId="420D185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A7EF08D" w14:textId="0D1198D3" w:rsidR="00A53244" w:rsidRDefault="00A50CD7" w:rsidP="00A50CD7">
            <w:r w:rsidRPr="00A50CD7">
              <w:t>Hello, I</w:t>
            </w:r>
            <w:r>
              <w:t xml:space="preserve"> </w:t>
            </w:r>
            <w:r w:rsidRPr="00A50CD7">
              <w:t xml:space="preserve">am Obada </w:t>
            </w:r>
            <w:r>
              <w:t>Kahlous</w:t>
            </w:r>
            <w:r w:rsidRPr="00A50CD7">
              <w:t>, Working As Front-End Developer Based On</w:t>
            </w:r>
            <w:r w:rsidR="000A5193">
              <w:t xml:space="preserve"> Damascus</w:t>
            </w:r>
            <w:r w:rsidRPr="00A50CD7">
              <w:t>, I Have Amazing Experience In Front-End Development And Website Creation...</w:t>
            </w:r>
            <w:r w:rsidR="000A5193">
              <w:br/>
            </w:r>
          </w:p>
          <w:sdt>
            <w:sdtPr>
              <w:id w:val="-1954003311"/>
              <w:placeholder>
                <w:docPart w:val="7BCADFB4BD334519BFA691E9B2F91515"/>
              </w:placeholder>
              <w:temporary/>
              <w:showingPlcHdr/>
              <w15:appearance w15:val="hidden"/>
            </w:sdtPr>
            <w:sdtEndPr/>
            <w:sdtContent>
              <w:p w14:paraId="454F542F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237E9C751104652A90CB9A23301A7DA"/>
              </w:placeholder>
              <w:temporary/>
              <w:showingPlcHdr/>
              <w15:appearance w15:val="hidden"/>
            </w:sdtPr>
            <w:sdtEndPr/>
            <w:sdtContent>
              <w:p w14:paraId="0C8356B6" w14:textId="251B00BD" w:rsidR="004D3011" w:rsidRDefault="004D3011" w:rsidP="003375C2">
                <w:r w:rsidRPr="004D3011">
                  <w:t>PHONE:</w:t>
                </w:r>
              </w:p>
            </w:sdtContent>
          </w:sdt>
          <w:p w14:paraId="17F8161A" w14:textId="73F77B8B" w:rsidR="003375C2" w:rsidRDefault="003375C2" w:rsidP="003375C2">
            <w:r>
              <w:t>+963 0997741497</w:t>
            </w:r>
            <w:r w:rsidR="006E10EA">
              <w:br/>
              <w:t xml:space="preserve">(Just </w:t>
            </w:r>
            <w:proofErr w:type="spellStart"/>
            <w:r w:rsidR="006E10EA">
              <w:t>Whatsap</w:t>
            </w:r>
            <w:proofErr w:type="spellEnd"/>
            <w:r w:rsidR="006E10EA">
              <w:t>)</w:t>
            </w:r>
          </w:p>
          <w:p w14:paraId="25A236C5" w14:textId="77777777" w:rsidR="004D3011" w:rsidRPr="004D3011" w:rsidRDefault="004D3011" w:rsidP="004D3011"/>
          <w:p w14:paraId="5B1BF550" w14:textId="39E4C453" w:rsidR="004D3011" w:rsidRDefault="003375C2" w:rsidP="004D3011">
            <w:r>
              <w:t xml:space="preserve">Facebook: </w:t>
            </w:r>
            <w:r w:rsidR="000C123C">
              <w:br/>
            </w:r>
            <w:hyperlink r:id="rId10" w:history="1">
              <w:r w:rsidR="006E10EA" w:rsidRPr="00BB0ED5">
                <w:rPr>
                  <w:rStyle w:val="Hyperlink"/>
                </w:rPr>
                <w:t>https://www.facebook.c</w:t>
              </w:r>
              <w:r w:rsidR="006E10EA" w:rsidRPr="00BB0ED5">
                <w:rPr>
                  <w:rStyle w:val="Hyperlink"/>
                </w:rPr>
                <w:t>o</w:t>
              </w:r>
              <w:r w:rsidR="006E10EA" w:rsidRPr="00BB0ED5">
                <w:rPr>
                  <w:rStyle w:val="Hyperlink"/>
                </w:rPr>
                <w:t>m/</w:t>
              </w:r>
            </w:hyperlink>
          </w:p>
          <w:p w14:paraId="1BC79F57" w14:textId="4845798F" w:rsidR="004D3011" w:rsidRDefault="004D3011" w:rsidP="004D3011"/>
          <w:sdt>
            <w:sdtPr>
              <w:id w:val="-240260293"/>
              <w:placeholder>
                <w:docPart w:val="69323830F42A41E1BAB7E842AFB8C102"/>
              </w:placeholder>
              <w:temporary/>
              <w:showingPlcHdr/>
              <w15:appearance w15:val="hidden"/>
            </w:sdtPr>
            <w:sdtEndPr/>
            <w:sdtContent>
              <w:p w14:paraId="543898B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A482CC1" w14:textId="35A8A8DE" w:rsidR="00036450" w:rsidRDefault="006536F1" w:rsidP="004D3011">
            <w:hyperlink r:id="rId11" w:history="1">
              <w:r w:rsidR="006150EB" w:rsidRPr="00C14865">
                <w:rPr>
                  <w:rStyle w:val="Hyperlink"/>
                </w:rPr>
                <w:t>kahlousobada@gmail.com</w:t>
              </w:r>
            </w:hyperlink>
          </w:p>
          <w:p w14:paraId="2263213F" w14:textId="4FFF2422" w:rsidR="006150EB" w:rsidRDefault="006150EB" w:rsidP="004D3011"/>
          <w:p w14:paraId="06F1022B" w14:textId="74AA2E4B" w:rsidR="000C123C" w:rsidRDefault="006150EB" w:rsidP="00646041">
            <w:r>
              <w:t>GitHub:</w:t>
            </w:r>
            <w:r w:rsidR="00646041">
              <w:rPr>
                <w:rtl/>
              </w:rPr>
              <w:br/>
            </w:r>
            <w:r w:rsidR="00646041">
              <w:t>My Work On GitHub</w:t>
            </w:r>
            <w:r w:rsidR="000C123C">
              <w:br/>
            </w:r>
            <w:hyperlink r:id="rId12" w:history="1">
              <w:r w:rsidR="000C123C" w:rsidRPr="00A32BD0">
                <w:rPr>
                  <w:rStyle w:val="Hyperlink"/>
                </w:rPr>
                <w:t>https://github.</w:t>
              </w:r>
              <w:r w:rsidR="000C123C" w:rsidRPr="00A32BD0">
                <w:rPr>
                  <w:rStyle w:val="Hyperlink"/>
                </w:rPr>
                <w:t>c</w:t>
              </w:r>
              <w:r w:rsidR="000C123C" w:rsidRPr="00A32BD0">
                <w:rPr>
                  <w:rStyle w:val="Hyperlink"/>
                </w:rPr>
                <w:t>om/</w:t>
              </w:r>
            </w:hyperlink>
          </w:p>
          <w:p w14:paraId="3CD79D2E" w14:textId="0B7664F1" w:rsidR="006E10EA" w:rsidRDefault="000C123C" w:rsidP="006E10EA">
            <w:r>
              <w:br/>
            </w:r>
            <w:r w:rsidR="006E10EA">
              <w:t xml:space="preserve">My Work And My </w:t>
            </w:r>
            <w:proofErr w:type="spellStart"/>
            <w:r w:rsidR="006E10EA">
              <w:t>P</w:t>
            </w:r>
            <w:r w:rsidR="006E10EA" w:rsidRPr="006E10EA">
              <w:t>rotofolio</w:t>
            </w:r>
            <w:proofErr w:type="spellEnd"/>
            <w:r>
              <w:br/>
            </w:r>
            <w:r w:rsidR="006E10EA">
              <w:br/>
            </w:r>
            <w:hyperlink r:id="rId13" w:history="1">
              <w:r w:rsidR="006E10EA" w:rsidRPr="00BB0ED5">
                <w:rPr>
                  <w:rStyle w:val="Hyperlink"/>
                </w:rPr>
                <w:t>https://aboodkahlous.github.io/My-profile/</w:t>
              </w:r>
            </w:hyperlink>
          </w:p>
          <w:p w14:paraId="783A9C7E" w14:textId="77777777" w:rsidR="006E10EA" w:rsidRDefault="006E10EA" w:rsidP="006E10EA"/>
          <w:p w14:paraId="7F0B5E48" w14:textId="653300B1" w:rsidR="006E10EA" w:rsidRDefault="006E10EA" w:rsidP="006E10EA">
            <w:hyperlink r:id="rId14" w:history="1">
              <w:r w:rsidRPr="00BB0ED5">
                <w:rPr>
                  <w:rStyle w:val="Hyperlink"/>
                </w:rPr>
                <w:t>https://aboodkahlous.github.io/Gmae-desgin-market/</w:t>
              </w:r>
            </w:hyperlink>
          </w:p>
          <w:p w14:paraId="69BA36B8" w14:textId="7834A46E" w:rsidR="004D3011" w:rsidRDefault="000C123C" w:rsidP="006E10EA">
            <w:r>
              <w:rPr>
                <w:lang w:bidi="ar-SY"/>
              </w:rPr>
              <w:br/>
            </w:r>
          </w:p>
          <w:p w14:paraId="51B8B576" w14:textId="42AE142D" w:rsidR="0003269A" w:rsidRDefault="006E10EA" w:rsidP="006E10EA">
            <w:pPr>
              <w:rPr>
                <w:lang w:bidi="ar-SY"/>
              </w:rPr>
            </w:pPr>
            <w:r>
              <w:rPr>
                <w:lang w:bidi="ar-SY"/>
              </w:rPr>
              <w:t>Unfinished  site</w:t>
            </w:r>
            <w:r>
              <w:rPr>
                <w:lang w:bidi="ar-SY"/>
              </w:rPr>
              <w:br/>
            </w:r>
          </w:p>
          <w:p w14:paraId="2B48D36C" w14:textId="07B5FB02" w:rsidR="006E10EA" w:rsidRDefault="006E10EA" w:rsidP="006E10EA">
            <w:pPr>
              <w:rPr>
                <w:lang w:bidi="ar-SY"/>
              </w:rPr>
            </w:pPr>
            <w:hyperlink r:id="rId15" w:history="1">
              <w:r w:rsidRPr="00BB0ED5">
                <w:rPr>
                  <w:rStyle w:val="Hyperlink"/>
                  <w:lang w:bidi="ar-SY"/>
                </w:rPr>
                <w:t>https://aboodkahlous.github.io/Anime/</w:t>
              </w:r>
            </w:hyperlink>
          </w:p>
          <w:p w14:paraId="33695943" w14:textId="77777777" w:rsidR="006E10EA" w:rsidRDefault="006E10EA" w:rsidP="006E10EA">
            <w:pPr>
              <w:rPr>
                <w:lang w:bidi="ar-SY"/>
              </w:rPr>
            </w:pPr>
          </w:p>
          <w:p w14:paraId="5F9CF8D9" w14:textId="77777777" w:rsidR="0003269A" w:rsidRDefault="0003269A" w:rsidP="0003269A">
            <w:pPr>
              <w:rPr>
                <w:lang w:bidi="ar-SY"/>
              </w:rPr>
            </w:pPr>
          </w:p>
          <w:p w14:paraId="41FC8D1D" w14:textId="195678D9" w:rsidR="004D3011" w:rsidRPr="004D3011" w:rsidRDefault="004D3011" w:rsidP="004D3011"/>
        </w:tc>
        <w:tc>
          <w:tcPr>
            <w:tcW w:w="710" w:type="dxa"/>
          </w:tcPr>
          <w:p w14:paraId="10BE65D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397" w:type="dxa"/>
          </w:tcPr>
          <w:sdt>
            <w:sdtPr>
              <w:id w:val="1049110328"/>
              <w:placeholder>
                <w:docPart w:val="489D66E7AAE44C80A88882D7AEE85F62"/>
              </w:placeholder>
              <w:temporary/>
              <w:showingPlcHdr/>
              <w15:appearance w15:val="hidden"/>
            </w:sdtPr>
            <w:sdtEndPr/>
            <w:sdtContent>
              <w:p w14:paraId="73555D1D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72DB476" w14:textId="00061209" w:rsidR="003375C2" w:rsidRPr="003375C2" w:rsidRDefault="003375C2" w:rsidP="003375C2">
            <w:r>
              <w:t xml:space="preserve">Technical computer institute </w:t>
            </w:r>
          </w:p>
          <w:p w14:paraId="4DA17640" w14:textId="5C4795CF" w:rsidR="006150EB" w:rsidRDefault="003375C2" w:rsidP="006150EB">
            <w:pPr>
              <w:pStyle w:val="Date"/>
            </w:pPr>
            <w:r>
              <w:t>2018</w:t>
            </w:r>
            <w:r w:rsidR="00036450" w:rsidRPr="00B359E4">
              <w:t xml:space="preserve"> </w:t>
            </w:r>
            <w:r w:rsidR="006150EB">
              <w:t>–</w:t>
            </w:r>
            <w:r>
              <w:t xml:space="preserve"> 2021</w:t>
            </w:r>
          </w:p>
          <w:p w14:paraId="4351464B" w14:textId="7FA9F44F" w:rsidR="006150EB" w:rsidRPr="006150EB" w:rsidRDefault="006150EB" w:rsidP="006150EB"/>
          <w:sdt>
            <w:sdtPr>
              <w:id w:val="1001553383"/>
              <w:placeholder>
                <w:docPart w:val="063DE8F305434E83976D07BD25F10536"/>
              </w:placeholder>
              <w:temporary/>
              <w:showingPlcHdr/>
              <w15:appearance w15:val="hidden"/>
            </w:sdtPr>
            <w:sdtEndPr/>
            <w:sdtContent>
              <w:p w14:paraId="1AC71644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2C4329C" w14:textId="157CF9A5" w:rsidR="004712F3" w:rsidRDefault="006150EB" w:rsidP="00036450">
            <w:pPr>
              <w:rPr>
                <w:rtl/>
              </w:rPr>
            </w:pPr>
            <w:r w:rsidRPr="006150EB">
              <w:t>I have not worked in any previous company</w:t>
            </w:r>
            <w:r w:rsidR="004712F3">
              <w:rPr>
                <w:rFonts w:hint="cs"/>
                <w:rtl/>
              </w:rPr>
              <w:t xml:space="preserve"> </w:t>
            </w:r>
            <w:r w:rsidR="004712F3">
              <w:t>,</w:t>
            </w:r>
            <w:r w:rsidR="0003269A">
              <w:br/>
            </w:r>
            <w:r w:rsidR="004712F3" w:rsidRPr="004712F3">
              <w:t>I worked on the design of the graduation project</w:t>
            </w:r>
            <w:r w:rsidR="004712F3">
              <w:t xml:space="preserve"> ,</w:t>
            </w:r>
          </w:p>
          <w:p w14:paraId="2AEFC4E9" w14:textId="6B4AEC74" w:rsidR="004D3011" w:rsidRPr="004712F3" w:rsidRDefault="004712F3" w:rsidP="004712F3">
            <w:pPr>
              <w:rPr>
                <w:rFonts w:hint="cs"/>
                <w:rtl/>
              </w:rPr>
            </w:pPr>
            <w:r w:rsidRPr="004712F3">
              <w:t>And modifying many projects (freelance work)</w:t>
            </w:r>
            <w:r>
              <w:rPr>
                <w:rFonts w:hint="cs"/>
                <w:rtl/>
              </w:rPr>
              <w:t xml:space="preserve"> </w:t>
            </w:r>
            <w:r>
              <w:t>,</w:t>
            </w:r>
            <w:bookmarkStart w:id="0" w:name="_GoBack"/>
            <w:bookmarkEnd w:id="0"/>
          </w:p>
          <w:sdt>
            <w:sdtPr>
              <w:id w:val="1669594239"/>
              <w:placeholder>
                <w:docPart w:val="4EA4AD9DF6CD482CA691F6C25D3D876B"/>
              </w:placeholder>
              <w:temporary/>
              <w:showingPlcHdr/>
              <w15:appearance w15:val="hidden"/>
            </w:sdtPr>
            <w:sdtEndPr/>
            <w:sdtContent>
              <w:p w14:paraId="4B61D5F1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3595A58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66570526" wp14:editId="65610905">
                  <wp:extent cx="4428877" cy="271907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</w:tbl>
    <w:p w14:paraId="06FF888D" w14:textId="77777777" w:rsidR="0043117B" w:rsidRDefault="006536F1" w:rsidP="000C45FF">
      <w:pPr>
        <w:tabs>
          <w:tab w:val="left" w:pos="990"/>
        </w:tabs>
      </w:pPr>
    </w:p>
    <w:sectPr w:rsidR="0043117B" w:rsidSect="000C45FF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76DDA" w14:textId="77777777" w:rsidR="006536F1" w:rsidRDefault="006536F1" w:rsidP="000C45FF">
      <w:r>
        <w:separator/>
      </w:r>
    </w:p>
  </w:endnote>
  <w:endnote w:type="continuationSeparator" w:id="0">
    <w:p w14:paraId="775C7FB3" w14:textId="77777777" w:rsidR="006536F1" w:rsidRDefault="006536F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89D4A" w14:textId="77777777" w:rsidR="006536F1" w:rsidRDefault="006536F1" w:rsidP="000C45FF">
      <w:r>
        <w:separator/>
      </w:r>
    </w:p>
  </w:footnote>
  <w:footnote w:type="continuationSeparator" w:id="0">
    <w:p w14:paraId="50D9EE7A" w14:textId="77777777" w:rsidR="006536F1" w:rsidRDefault="006536F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777F1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676432F4" wp14:editId="0A03AAD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C2"/>
    <w:rsid w:val="000250C9"/>
    <w:rsid w:val="0003269A"/>
    <w:rsid w:val="00036450"/>
    <w:rsid w:val="00094499"/>
    <w:rsid w:val="000A5193"/>
    <w:rsid w:val="000C123C"/>
    <w:rsid w:val="000C45FF"/>
    <w:rsid w:val="000E3FD1"/>
    <w:rsid w:val="00112054"/>
    <w:rsid w:val="001525E1"/>
    <w:rsid w:val="00180329"/>
    <w:rsid w:val="0019001F"/>
    <w:rsid w:val="001A74A5"/>
    <w:rsid w:val="001B2ABD"/>
    <w:rsid w:val="001C1F91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375C2"/>
    <w:rsid w:val="0037121F"/>
    <w:rsid w:val="003A6B7D"/>
    <w:rsid w:val="003B06CA"/>
    <w:rsid w:val="004071FC"/>
    <w:rsid w:val="00445947"/>
    <w:rsid w:val="004712F3"/>
    <w:rsid w:val="004813B3"/>
    <w:rsid w:val="00496591"/>
    <w:rsid w:val="00497971"/>
    <w:rsid w:val="004C63E4"/>
    <w:rsid w:val="004D3011"/>
    <w:rsid w:val="004F3CE1"/>
    <w:rsid w:val="005262AC"/>
    <w:rsid w:val="005E39D5"/>
    <w:rsid w:val="00600670"/>
    <w:rsid w:val="006150EB"/>
    <w:rsid w:val="0062123A"/>
    <w:rsid w:val="00643BF0"/>
    <w:rsid w:val="00646041"/>
    <w:rsid w:val="00646E75"/>
    <w:rsid w:val="006536F1"/>
    <w:rsid w:val="006771D0"/>
    <w:rsid w:val="006D3C6A"/>
    <w:rsid w:val="006E10EA"/>
    <w:rsid w:val="00715FCB"/>
    <w:rsid w:val="00743101"/>
    <w:rsid w:val="007775E1"/>
    <w:rsid w:val="007867A0"/>
    <w:rsid w:val="00790408"/>
    <w:rsid w:val="007927F5"/>
    <w:rsid w:val="007A6B43"/>
    <w:rsid w:val="007B029F"/>
    <w:rsid w:val="00802CA0"/>
    <w:rsid w:val="00895417"/>
    <w:rsid w:val="009260CD"/>
    <w:rsid w:val="00952C25"/>
    <w:rsid w:val="00A2118D"/>
    <w:rsid w:val="00A50CD7"/>
    <w:rsid w:val="00A53244"/>
    <w:rsid w:val="00AA3544"/>
    <w:rsid w:val="00AD76E2"/>
    <w:rsid w:val="00B20152"/>
    <w:rsid w:val="00B359E4"/>
    <w:rsid w:val="00B57D98"/>
    <w:rsid w:val="00B70850"/>
    <w:rsid w:val="00C066B6"/>
    <w:rsid w:val="00C27ACC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94235"/>
    <w:rsid w:val="00FB068F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F33D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C6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y2iqfc">
    <w:name w:val="y2iqfc"/>
    <w:basedOn w:val="DefaultParagraphFont"/>
    <w:rsid w:val="006D3C6A"/>
  </w:style>
  <w:style w:type="character" w:styleId="FollowedHyperlink">
    <w:name w:val="FollowedHyperlink"/>
    <w:basedOn w:val="DefaultParagraphFont"/>
    <w:uiPriority w:val="99"/>
    <w:semiHidden/>
    <w:unhideWhenUsed/>
    <w:rsid w:val="000C123C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9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9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42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848358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2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1589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boodkahlous.github.io/My-profil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github.com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ahlousobada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boodkahlous.github.io/Anime/" TargetMode="External"/><Relationship Id="rId10" Type="http://schemas.openxmlformats.org/officeDocument/2006/relationships/hyperlink" Target="https://www.facebook.com/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aboodkahlous.github.io/Gmae-desgin-market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US%7b4B631423-E0F8-42BF-B438-5BAA605F5A7C%7d\%7b62AB00DF-5CAC-43DB-A0AC-5317647768B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31744716121011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4"/>
              <c:layout>
                <c:manualLayout>
                  <c:x val="-0.15527401180115644"/>
                  <c:y val="-7.3746312684365781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996-489C-B257-2C24E160ABC0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7"/>
                <c:pt idx="0">
                  <c:v>HTMl</c:v>
                </c:pt>
                <c:pt idx="1">
                  <c:v>CSS</c:v>
                </c:pt>
                <c:pt idx="2">
                  <c:v>BootStrap</c:v>
                </c:pt>
                <c:pt idx="3">
                  <c:v>SASS</c:v>
                </c:pt>
                <c:pt idx="4">
                  <c:v>JQuery</c:v>
                </c:pt>
                <c:pt idx="5">
                  <c:v>JavaScript</c:v>
                </c:pt>
                <c:pt idx="6">
                  <c:v>Git-GitHub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0.8</c:v>
                </c:pt>
                <c:pt idx="1">
                  <c:v>0.8</c:v>
                </c:pt>
                <c:pt idx="2">
                  <c:v>0.7</c:v>
                </c:pt>
                <c:pt idx="3">
                  <c:v>0.6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1"/>
        <c:overlap val="62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D7EDC46FA8460F86F20BE9F2641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336F3-53AC-46EC-A308-43822C6A7DA1}"/>
      </w:docPartPr>
      <w:docPartBody>
        <w:p w:rsidR="00214C3D" w:rsidRDefault="0014132E">
          <w:pPr>
            <w:pStyle w:val="60D7EDC46FA8460F86F20BE9F2641392"/>
          </w:pPr>
          <w:r w:rsidRPr="00D5459D">
            <w:t>Profile</w:t>
          </w:r>
        </w:p>
      </w:docPartBody>
    </w:docPart>
    <w:docPart>
      <w:docPartPr>
        <w:name w:val="7BCADFB4BD334519BFA691E9B2F91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DB936-0106-43E0-B662-10C4285AB3BA}"/>
      </w:docPartPr>
      <w:docPartBody>
        <w:p w:rsidR="00214C3D" w:rsidRDefault="0014132E">
          <w:pPr>
            <w:pStyle w:val="7BCADFB4BD334519BFA691E9B2F91515"/>
          </w:pPr>
          <w:r w:rsidRPr="00CB0055">
            <w:t>Contact</w:t>
          </w:r>
        </w:p>
      </w:docPartBody>
    </w:docPart>
    <w:docPart>
      <w:docPartPr>
        <w:name w:val="8237E9C751104652A90CB9A23301A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AD44F-0680-4C5C-A666-85EAB6A9DD4E}"/>
      </w:docPartPr>
      <w:docPartBody>
        <w:p w:rsidR="00214C3D" w:rsidRDefault="0014132E">
          <w:pPr>
            <w:pStyle w:val="8237E9C751104652A90CB9A23301A7DA"/>
          </w:pPr>
          <w:r w:rsidRPr="004D3011">
            <w:t>PHONE:</w:t>
          </w:r>
        </w:p>
      </w:docPartBody>
    </w:docPart>
    <w:docPart>
      <w:docPartPr>
        <w:name w:val="69323830F42A41E1BAB7E842AFB8C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FD388-5FE0-40B9-96B8-674959E21853}"/>
      </w:docPartPr>
      <w:docPartBody>
        <w:p w:rsidR="00214C3D" w:rsidRDefault="0014132E">
          <w:pPr>
            <w:pStyle w:val="69323830F42A41E1BAB7E842AFB8C102"/>
          </w:pPr>
          <w:r w:rsidRPr="004D3011">
            <w:t>EMAIL:</w:t>
          </w:r>
        </w:p>
      </w:docPartBody>
    </w:docPart>
    <w:docPart>
      <w:docPartPr>
        <w:name w:val="489D66E7AAE44C80A88882D7AEE85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16320-F58B-4029-ACFA-12D2EB3517D9}"/>
      </w:docPartPr>
      <w:docPartBody>
        <w:p w:rsidR="00214C3D" w:rsidRDefault="0014132E">
          <w:pPr>
            <w:pStyle w:val="489D66E7AAE44C80A88882D7AEE85F62"/>
          </w:pPr>
          <w:r w:rsidRPr="00036450">
            <w:t>EDUCATION</w:t>
          </w:r>
        </w:p>
      </w:docPartBody>
    </w:docPart>
    <w:docPart>
      <w:docPartPr>
        <w:name w:val="063DE8F305434E83976D07BD25F10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ACF75-56CC-4D5A-A516-5A6D404F927D}"/>
      </w:docPartPr>
      <w:docPartBody>
        <w:p w:rsidR="00214C3D" w:rsidRDefault="0014132E">
          <w:pPr>
            <w:pStyle w:val="063DE8F305434E83976D07BD25F10536"/>
          </w:pPr>
          <w:r w:rsidRPr="00036450">
            <w:t>WORK EXPERIENCE</w:t>
          </w:r>
        </w:p>
      </w:docPartBody>
    </w:docPart>
    <w:docPart>
      <w:docPartPr>
        <w:name w:val="4EA4AD9DF6CD482CA691F6C25D3D8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37E51-8760-4DD7-9B2C-5D776245A381}"/>
      </w:docPartPr>
      <w:docPartBody>
        <w:p w:rsidR="00214C3D" w:rsidRDefault="0014132E">
          <w:pPr>
            <w:pStyle w:val="4EA4AD9DF6CD482CA691F6C25D3D876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2E"/>
    <w:rsid w:val="0014132E"/>
    <w:rsid w:val="00214C3D"/>
    <w:rsid w:val="00386D4E"/>
    <w:rsid w:val="003B1895"/>
    <w:rsid w:val="00896C5D"/>
    <w:rsid w:val="009B20DA"/>
    <w:rsid w:val="00A16AAE"/>
    <w:rsid w:val="00A2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200F8EE73C4360ABC75DB20DE4C220">
    <w:name w:val="BD200F8EE73C4360ABC75DB20DE4C220"/>
  </w:style>
  <w:style w:type="paragraph" w:customStyle="1" w:styleId="6CF727505A7447E2928D9214E74C7081">
    <w:name w:val="6CF727505A7447E2928D9214E74C7081"/>
  </w:style>
  <w:style w:type="paragraph" w:customStyle="1" w:styleId="60D7EDC46FA8460F86F20BE9F2641392">
    <w:name w:val="60D7EDC46FA8460F86F20BE9F2641392"/>
  </w:style>
  <w:style w:type="paragraph" w:customStyle="1" w:styleId="111A11137D944FF78E672AA18D125525">
    <w:name w:val="111A11137D944FF78E672AA18D125525"/>
  </w:style>
  <w:style w:type="paragraph" w:customStyle="1" w:styleId="7BCADFB4BD334519BFA691E9B2F91515">
    <w:name w:val="7BCADFB4BD334519BFA691E9B2F91515"/>
  </w:style>
  <w:style w:type="paragraph" w:customStyle="1" w:styleId="8237E9C751104652A90CB9A23301A7DA">
    <w:name w:val="8237E9C751104652A90CB9A23301A7DA"/>
  </w:style>
  <w:style w:type="paragraph" w:customStyle="1" w:styleId="A6FCEACF94AA4EAC939C7FA7FD8F4758">
    <w:name w:val="A6FCEACF94AA4EAC939C7FA7FD8F4758"/>
  </w:style>
  <w:style w:type="paragraph" w:customStyle="1" w:styleId="23474AD3E56B4481B94EEC7909810773">
    <w:name w:val="23474AD3E56B4481B94EEC7909810773"/>
  </w:style>
  <w:style w:type="paragraph" w:customStyle="1" w:styleId="A7225F6C2BA7421E8A177BD03AC8543B">
    <w:name w:val="A7225F6C2BA7421E8A177BD03AC8543B"/>
  </w:style>
  <w:style w:type="paragraph" w:customStyle="1" w:styleId="69323830F42A41E1BAB7E842AFB8C102">
    <w:name w:val="69323830F42A41E1BAB7E842AFB8C10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5BA465242E14CC0903FDDCC79A8269B">
    <w:name w:val="C5BA465242E14CC0903FDDCC79A8269B"/>
  </w:style>
  <w:style w:type="paragraph" w:customStyle="1" w:styleId="3B78CB1956D34FD18BEA659DF01AA05B">
    <w:name w:val="3B78CB1956D34FD18BEA659DF01AA05B"/>
  </w:style>
  <w:style w:type="paragraph" w:customStyle="1" w:styleId="092A57F59CFC43FEB1EFA996BB385B89">
    <w:name w:val="092A57F59CFC43FEB1EFA996BB385B89"/>
  </w:style>
  <w:style w:type="paragraph" w:customStyle="1" w:styleId="3A5C2F7B381840948093AF21C719B0DA">
    <w:name w:val="3A5C2F7B381840948093AF21C719B0DA"/>
  </w:style>
  <w:style w:type="paragraph" w:customStyle="1" w:styleId="568C9FC8090C48FAB373C2333FBB54F7">
    <w:name w:val="568C9FC8090C48FAB373C2333FBB54F7"/>
  </w:style>
  <w:style w:type="paragraph" w:customStyle="1" w:styleId="EB8F00A3F59E4451B260302D90AB7CFA">
    <w:name w:val="EB8F00A3F59E4451B260302D90AB7CFA"/>
  </w:style>
  <w:style w:type="paragraph" w:customStyle="1" w:styleId="489D66E7AAE44C80A88882D7AEE85F62">
    <w:name w:val="489D66E7AAE44C80A88882D7AEE85F62"/>
  </w:style>
  <w:style w:type="paragraph" w:customStyle="1" w:styleId="1554B692698548C8A90D5E4E41E321B3">
    <w:name w:val="1554B692698548C8A90D5E4E41E321B3"/>
  </w:style>
  <w:style w:type="paragraph" w:customStyle="1" w:styleId="FC353D231C4E423F9E406C7BD11327B8">
    <w:name w:val="FC353D231C4E423F9E406C7BD11327B8"/>
  </w:style>
  <w:style w:type="paragraph" w:customStyle="1" w:styleId="36155A3C015045E78239839E8504B6C3">
    <w:name w:val="36155A3C015045E78239839E8504B6C3"/>
  </w:style>
  <w:style w:type="paragraph" w:customStyle="1" w:styleId="94C4C0F1960D42E3B9838F71BDCE0A17">
    <w:name w:val="94C4C0F1960D42E3B9838F71BDCE0A17"/>
  </w:style>
  <w:style w:type="paragraph" w:customStyle="1" w:styleId="2FE7AC3CBBF248409E990EAC08F88713">
    <w:name w:val="2FE7AC3CBBF248409E990EAC08F88713"/>
  </w:style>
  <w:style w:type="paragraph" w:customStyle="1" w:styleId="027926DAB13143CBBE328F420B58DB0B">
    <w:name w:val="027926DAB13143CBBE328F420B58DB0B"/>
  </w:style>
  <w:style w:type="paragraph" w:customStyle="1" w:styleId="B5C07F47961D48F583CB9F1BDCB5B467">
    <w:name w:val="B5C07F47961D48F583CB9F1BDCB5B467"/>
  </w:style>
  <w:style w:type="paragraph" w:customStyle="1" w:styleId="063DE8F305434E83976D07BD25F10536">
    <w:name w:val="063DE8F305434E83976D07BD25F10536"/>
  </w:style>
  <w:style w:type="paragraph" w:customStyle="1" w:styleId="0BAB2F649EF347E3BACD1EDF36AD16ED">
    <w:name w:val="0BAB2F649EF347E3BACD1EDF36AD16ED"/>
  </w:style>
  <w:style w:type="paragraph" w:customStyle="1" w:styleId="96BF4D1131E14767BC81DEC5FB391C36">
    <w:name w:val="96BF4D1131E14767BC81DEC5FB391C36"/>
  </w:style>
  <w:style w:type="paragraph" w:customStyle="1" w:styleId="97AD925458864DBE8D6B2BC6C0D21864">
    <w:name w:val="97AD925458864DBE8D6B2BC6C0D21864"/>
  </w:style>
  <w:style w:type="paragraph" w:customStyle="1" w:styleId="0898FDD501AF44A28A7D9D49436D7465">
    <w:name w:val="0898FDD501AF44A28A7D9D49436D7465"/>
  </w:style>
  <w:style w:type="paragraph" w:customStyle="1" w:styleId="FB6D1BF0BC2B4FA282AEDC003657EAF3">
    <w:name w:val="FB6D1BF0BC2B4FA282AEDC003657EAF3"/>
  </w:style>
  <w:style w:type="paragraph" w:customStyle="1" w:styleId="571021A916D74351B61B357592C88E12">
    <w:name w:val="571021A916D74351B61B357592C88E12"/>
  </w:style>
  <w:style w:type="paragraph" w:customStyle="1" w:styleId="7FFD782DDD4C452F8ECEA70AE56206AD">
    <w:name w:val="7FFD782DDD4C452F8ECEA70AE56206AD"/>
  </w:style>
  <w:style w:type="paragraph" w:customStyle="1" w:styleId="6158AE2EB4D84E08A574AB32803B1C9F">
    <w:name w:val="6158AE2EB4D84E08A574AB32803B1C9F"/>
  </w:style>
  <w:style w:type="paragraph" w:customStyle="1" w:styleId="303FB8E539EF423CA1C5F160E6291C97">
    <w:name w:val="303FB8E539EF423CA1C5F160E6291C97"/>
  </w:style>
  <w:style w:type="paragraph" w:customStyle="1" w:styleId="82FC1C9D3CBC4D9393707FFED7AB26EA">
    <w:name w:val="82FC1C9D3CBC4D9393707FFED7AB26EA"/>
  </w:style>
  <w:style w:type="paragraph" w:customStyle="1" w:styleId="569A00BF488B4634AAECAFD7C6904118">
    <w:name w:val="569A00BF488B4634AAECAFD7C6904118"/>
  </w:style>
  <w:style w:type="paragraph" w:customStyle="1" w:styleId="82CF307E5BB1429E91054A098CE8A382">
    <w:name w:val="82CF307E5BB1429E91054A098CE8A382"/>
  </w:style>
  <w:style w:type="paragraph" w:customStyle="1" w:styleId="AEFF05D5DD144DC3A4715C4B293D58E7">
    <w:name w:val="AEFF05D5DD144DC3A4715C4B293D58E7"/>
  </w:style>
  <w:style w:type="paragraph" w:customStyle="1" w:styleId="105B88D60A594656933BD2D4BD95CDB2">
    <w:name w:val="105B88D60A594656933BD2D4BD95CDB2"/>
  </w:style>
  <w:style w:type="paragraph" w:customStyle="1" w:styleId="07592913F7B24123BC7696615EB629D4">
    <w:name w:val="07592913F7B24123BC7696615EB629D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4EA4AD9DF6CD482CA691F6C25D3D876B">
    <w:name w:val="4EA4AD9DF6CD482CA691F6C25D3D87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 cstate="screen">
            <a:extLst>
              <a:ext uri="{28A0092B-C50C-407E-A947-70E740481C1C}">
                <a14:useLocalDpi xmlns:a14="http://schemas.microsoft.com/office/drawing/2010/main"/>
              </a:ext>
            </a:extLst>
          </a:blip>
          <a:srcRect/>
          <a:stretch>
            <a:fillRect/>
          </a:stretch>
        </a:blipFill>
        <a:ln w="63500">
          <a:solidFill>
            <a:schemeClr val="accent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{62AB00DF-5CAC-43DB-A0AC-5317647768BD}tf00546271_win32.dotx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2021-07-11T22:00:00Z</dcterms:created>
  <dcterms:modified xsi:type="dcterms:W3CDTF">2021-10-04T10:55:00Z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